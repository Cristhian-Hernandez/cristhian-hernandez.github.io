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2B4F5" w14:textId="073DFC68" w:rsidR="00CB54DF" w:rsidRPr="007B67BC" w:rsidRDefault="00B36E21">
      <w:pPr>
        <w:rPr>
          <w:lang w:val="es-ES"/>
        </w:rPr>
        <w:sectPr w:rsidR="00CB54DF" w:rsidRPr="007B67B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19463" wp14:editId="064528AF">
                <wp:simplePos x="0" y="0"/>
                <wp:positionH relativeFrom="column">
                  <wp:posOffset>6626860</wp:posOffset>
                </wp:positionH>
                <wp:positionV relativeFrom="paragraph">
                  <wp:posOffset>2747645</wp:posOffset>
                </wp:positionV>
                <wp:extent cx="2372360" cy="20548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8B94C" w14:textId="2460C869" w:rsidR="00EF7937" w:rsidRDefault="00B36E21" w:rsidP="007B67BC">
                            <w:pPr>
                              <w:pStyle w:val="BrochureSubtitle2"/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  <w:t>Cristhian Hernández</w:t>
                            </w:r>
                          </w:p>
                          <w:p w14:paraId="5300DFB2" w14:textId="639293FE" w:rsidR="00B36E21" w:rsidRDefault="00B36E21" w:rsidP="007B67BC">
                            <w:pPr>
                              <w:pStyle w:val="BrochureSubtitle2"/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  <w:t>Colegio Sandalphon</w:t>
                            </w:r>
                          </w:p>
                          <w:p w14:paraId="51898930" w14:textId="6CB41119" w:rsidR="00B36E21" w:rsidRDefault="00B36E21" w:rsidP="007B67BC">
                            <w:pPr>
                              <w:pStyle w:val="BrochureSubtitle2"/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  <w:t>Grupo: C5A</w:t>
                            </w:r>
                          </w:p>
                          <w:p w14:paraId="0944596F" w14:textId="10DF34CA" w:rsidR="00B36E21" w:rsidRDefault="00B36E21" w:rsidP="007B67BC">
                            <w:pPr>
                              <w:pStyle w:val="BrochureSubtitle2"/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  <w:t>Asignatura: Informática</w:t>
                            </w:r>
                          </w:p>
                          <w:p w14:paraId="5DF8D417" w14:textId="2DED64BA" w:rsidR="00B36E21" w:rsidRPr="0075108F" w:rsidRDefault="00B36E21" w:rsidP="007B67BC">
                            <w:pPr>
                              <w:pStyle w:val="BrochureSubtitle2"/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 w:val="0"/>
                                <w:color w:val="000000" w:themeColor="text1"/>
                                <w:sz w:val="22"/>
                                <w:lang w:val="es-ES"/>
                              </w:rPr>
                              <w:t>26/09/2017</w:t>
                            </w:r>
                          </w:p>
                          <w:p w14:paraId="674943B6" w14:textId="77777777" w:rsidR="007B67BC" w:rsidRPr="0075108F" w:rsidRDefault="007B67B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19463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521.8pt;margin-top:216.35pt;width:186.8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" filled="f" stroked="f">
                <v:textbox>
                  <w:txbxContent>
                    <w:p w14:paraId="1628B94C" w14:textId="2460C869" w:rsidR="00EF7937" w:rsidRDefault="00B36E21" w:rsidP="007B67BC">
                      <w:pPr>
                        <w:pStyle w:val="BrochureSubtitle2"/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  <w:t>Cristhian Hernández</w:t>
                      </w:r>
                    </w:p>
                    <w:p w14:paraId="5300DFB2" w14:textId="639293FE" w:rsidR="00B36E21" w:rsidRDefault="00B36E21" w:rsidP="007B67BC">
                      <w:pPr>
                        <w:pStyle w:val="BrochureSubtitle2"/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  <w:t>Colegio Sandalphon</w:t>
                      </w:r>
                    </w:p>
                    <w:p w14:paraId="51898930" w14:textId="6CB41119" w:rsidR="00B36E21" w:rsidRDefault="00B36E21" w:rsidP="007B67BC">
                      <w:pPr>
                        <w:pStyle w:val="BrochureSubtitle2"/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  <w:t>Grupo: C5A</w:t>
                      </w:r>
                    </w:p>
                    <w:p w14:paraId="0944596F" w14:textId="10DF34CA" w:rsidR="00B36E21" w:rsidRDefault="00B36E21" w:rsidP="007B67BC">
                      <w:pPr>
                        <w:pStyle w:val="BrochureSubtitle2"/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  <w:t>Asignatura: Informática</w:t>
                      </w:r>
                    </w:p>
                    <w:p w14:paraId="5DF8D417" w14:textId="2DED64BA" w:rsidR="00B36E21" w:rsidRPr="0075108F" w:rsidRDefault="00B36E21" w:rsidP="007B67BC">
                      <w:pPr>
                        <w:pStyle w:val="BrochureSubtitle2"/>
                        <w:rPr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b/>
                          <w:i w:val="0"/>
                          <w:color w:val="000000" w:themeColor="text1"/>
                          <w:sz w:val="22"/>
                          <w:lang w:val="es-ES"/>
                        </w:rPr>
                        <w:t>26/09/2017</w:t>
                      </w:r>
                    </w:p>
                    <w:p w14:paraId="674943B6" w14:textId="77777777" w:rsidR="007B67BC" w:rsidRPr="0075108F" w:rsidRDefault="007B67BC">
                      <w:pPr>
                        <w:rPr>
                          <w:b/>
                          <w:color w:val="000000" w:themeColor="text1"/>
                          <w:sz w:val="2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B67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9BA06" wp14:editId="165E6271">
                <wp:simplePos x="0" y="0"/>
                <wp:positionH relativeFrom="margin">
                  <wp:posOffset>6699885</wp:posOffset>
                </wp:positionH>
                <wp:positionV relativeFrom="page">
                  <wp:posOffset>1597688</wp:posOffset>
                </wp:positionV>
                <wp:extent cx="2301414" cy="800100"/>
                <wp:effectExtent l="0" t="0" r="10160" b="1270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414" cy="800100"/>
                        </a:xfrm>
                        <a:prstGeom prst="rect">
                          <a:avLst/>
                        </a:prstGeom>
                        <a:solidFill>
                          <a:srgbClr val="DAE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lang w:val="es-ES"/>
                              </w:rPr>
                              <w:alias w:val="Company"/>
                              <w:id w:val="1282763948"/>
                              <w:placeholder>
                                <w:docPart w:val="B06C726B7D5CAC46BB441662FBC0484E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EB3A91E" w14:textId="31FD93B1" w:rsidR="00CB54DF" w:rsidRPr="008C69DE" w:rsidRDefault="00B36E21" w:rsidP="008C69DE">
                                <w:pPr>
                                  <w:pStyle w:val="BrochureTitle"/>
                                  <w:jc w:val="center"/>
                                  <w:rPr>
                                    <w:color w:val="000000" w:themeColor="text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ES"/>
                                  </w:rPr>
                                  <w:t>Esfuerzos ejercidos sobre estructuras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9BA06" id="Text Box 11" o:spid="_x0000_s1027" type="#_x0000_t202" style="position:absolute;margin-left:527.55pt;margin-top:125.8pt;width:181.2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" fillcolor="#dae1e8" stroked="f">
                <v:textbox>
                  <w:txbxContent>
                    <w:sdt>
                      <w:sdtPr>
                        <w:rPr>
                          <w:color w:val="000000" w:themeColor="text1"/>
                          <w:lang w:val="es-ES"/>
                        </w:rPr>
                        <w:alias w:val="Company"/>
                        <w:id w:val="1282763948"/>
                        <w:placeholder>
                          <w:docPart w:val="B06C726B7D5CAC46BB441662FBC0484E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1EB3A91E" w14:textId="31FD93B1" w:rsidR="00CB54DF" w:rsidRPr="008C69DE" w:rsidRDefault="00B36E21" w:rsidP="008C69DE">
                          <w:pPr>
                            <w:pStyle w:val="BrochureTitle"/>
                            <w:jc w:val="center"/>
                            <w:rPr>
                              <w:color w:val="000000" w:themeColor="text1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lang w:val="es-ES"/>
                            </w:rPr>
                            <w:t>Esfuerzos ejercidos sobre estructuras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E96E99" w:rsidRPr="007B67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A9E29" wp14:editId="7008C42C">
                <wp:simplePos x="0" y="0"/>
                <wp:positionH relativeFrom="margin">
                  <wp:posOffset>6556700</wp:posOffset>
                </wp:positionH>
                <wp:positionV relativeFrom="margin">
                  <wp:posOffset>2629922</wp:posOffset>
                </wp:positionV>
                <wp:extent cx="2578890" cy="4271010"/>
                <wp:effectExtent l="0" t="0" r="12065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890" cy="42710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2">
                                <a:lumMod val="50000"/>
                                <a:lumOff val="0"/>
                                <a:alpha val="0"/>
                              </a:schemeClr>
                            </a:gs>
                            <a:gs pos="100000">
                              <a:schemeClr val="bg2">
                                <a:lumMod val="90000"/>
                                <a:lumOff val="0"/>
                              </a:schemeClr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62267" w14:textId="77777777" w:rsidR="007B67BC" w:rsidRPr="007B67BC" w:rsidRDefault="007B67BC" w:rsidP="007B67BC">
                            <w:pPr>
                              <w:pStyle w:val="BrochureSubtitle2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32004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A9E29" id="Rectangle 4" o:spid="_x0000_s1028" style="position:absolute;margin-left:516.3pt;margin-top:207.1pt;width:203.05pt;height:33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" fillcolor="#938953 [1614]" stroked="f">
                <v:fill opacity="0" color2="#ddd8c2 [2894]" focusposition=",1" focussize="" focus="100%" type="gradientRadial">
                  <o:fill v:ext="view" type="gradientCenter"/>
                </v:fill>
                <v:textbox inset=",252pt">
                  <w:txbxContent>
                    <w:p w14:paraId="58862267" w14:textId="77777777" w:rsidR="007B67BC" w:rsidRPr="007B67BC" w:rsidRDefault="007B67BC" w:rsidP="007B67BC">
                      <w:pPr>
                        <w:pStyle w:val="BrochureSubtitle2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96E99" w:rsidRPr="007B67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C0645" wp14:editId="218A81B5">
                <wp:simplePos x="0" y="0"/>
                <wp:positionH relativeFrom="margin">
                  <wp:posOffset>6561780</wp:posOffset>
                </wp:positionH>
                <wp:positionV relativeFrom="margin">
                  <wp:posOffset>-991</wp:posOffset>
                </wp:positionV>
                <wp:extent cx="2560320" cy="2286000"/>
                <wp:effectExtent l="0" t="0" r="508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2286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0F755771" w14:textId="77777777" w:rsidR="00CB54DF" w:rsidRDefault="00CB54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C0645" id="Rectangle 3" o:spid="_x0000_s1029" style="position:absolute;margin-left:516.7pt;margin-top:-.05pt;width:201.6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" fillcolor="#4f81bd [3204]" stroked="f">
                <v:fill color2="#b8cce4 [1300]" focusposition=",1" focussize="" focus="100%" type="gradientRadial">
                  <o:fill v:ext="view" type="gradientCenter"/>
                </v:fill>
                <v:textbox>
                  <w:txbxContent>
                    <w:p w14:paraId="0F755771" w14:textId="77777777" w:rsidR="00CB54DF" w:rsidRDefault="00CB54DF"/>
                  </w:txbxContent>
                </v:textbox>
                <w10:wrap anchorx="margin" anchory="margin"/>
              </v:rect>
            </w:pict>
          </mc:Fallback>
        </mc:AlternateContent>
      </w:r>
      <w:r w:rsidR="00E96E99" w:rsidRPr="007B67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CCF20C" wp14:editId="34F11EFC">
                <wp:simplePos x="0" y="0"/>
                <wp:positionH relativeFrom="margin">
                  <wp:posOffset>-5715</wp:posOffset>
                </wp:positionH>
                <wp:positionV relativeFrom="margin">
                  <wp:posOffset>2540</wp:posOffset>
                </wp:positionV>
                <wp:extent cx="2560320" cy="6858000"/>
                <wp:effectExtent l="0" t="0" r="508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685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2">
                                <a:lumMod val="50000"/>
                                <a:lumOff val="0"/>
                                <a:alpha val="0"/>
                              </a:schemeClr>
                            </a:gs>
                            <a:gs pos="100000">
                              <a:schemeClr val="bg2">
                                <a:lumMod val="90000"/>
                                <a:lumOff val="0"/>
                              </a:schemeClr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85AB9" w14:textId="15458BC2" w:rsidR="00CB54DF" w:rsidRPr="00D3229F" w:rsidRDefault="0086186B">
                            <w:pPr>
                              <w:pStyle w:val="SectionHeading2"/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D3229F">
                              <w:rPr>
                                <w:sz w:val="26"/>
                                <w:szCs w:val="26"/>
                                <w:lang w:val="es-ES"/>
                              </w:rPr>
                              <w:t>Torsión</w:t>
                            </w:r>
                            <w:r w:rsidR="004018FD" w:rsidRPr="00D3229F">
                              <w:rPr>
                                <w:sz w:val="26"/>
                                <w:szCs w:val="26"/>
                                <w:lang w:val="es-ES"/>
                              </w:rPr>
                              <w:t>.</w:t>
                            </w:r>
                          </w:p>
                          <w:p w14:paraId="280F5643" w14:textId="2597C530" w:rsidR="0086186B" w:rsidRPr="00D3229F" w:rsidRDefault="00D3229F">
                            <w:pPr>
                              <w:pStyle w:val="SectionHeading2"/>
                              <w:rPr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D3229F">
                              <w:rPr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  <w:t>Un cuerpo sufre esfuerzos de torsión cuando existen fuerzas que tienden a retorcerlo. Es el caso del esfuerzo que sufre una llave al girarla dentro de la cerradura.</w:t>
                            </w:r>
                          </w:p>
                          <w:p w14:paraId="4A748F8A" w14:textId="77777777" w:rsidR="00D3229F" w:rsidRPr="00D3229F" w:rsidRDefault="00D3229F">
                            <w:pPr>
                              <w:pStyle w:val="SectionHeading2"/>
                              <w:rPr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74B37773" w14:textId="4FB47E9F" w:rsidR="00D3229F" w:rsidRPr="00D3229F" w:rsidRDefault="00D3229F">
                            <w:pPr>
                              <w:pStyle w:val="SectionHeading2"/>
                              <w:rPr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E443D03" w14:textId="581E7629" w:rsidR="00C566A0" w:rsidRPr="00D3229F" w:rsidRDefault="00D3229F" w:rsidP="003A0CFB">
                            <w:pPr>
                              <w:pStyle w:val="BrochureCopy"/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D3229F">
                              <w:rPr>
                                <w:rFonts w:ascii="Helvetica" w:hAnsi="Helvetica" w:cs="Helvetica"/>
                                <w:noProof/>
                                <w:sz w:val="26"/>
                                <w:szCs w:val="26"/>
                                <w:lang w:val="en-GB" w:eastAsia="en-GB"/>
                              </w:rPr>
                              <w:drawing>
                                <wp:inline distT="0" distB="0" distL="0" distR="0" wp14:anchorId="23A7E73A" wp14:editId="7BA7CFC9">
                                  <wp:extent cx="2377440" cy="802005"/>
                                  <wp:effectExtent l="0" t="0" r="10160" b="1079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7440" cy="802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CF20C" id="Rectangle 2" o:spid="_x0000_s1030" style="position:absolute;margin-left:-.45pt;margin-top:.2pt;width:201.6pt;height:540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" fillcolor="#938953 [1614]" stroked="f">
                <v:fill opacity="0" color2="#ddd8c2 [2894]" focusposition=",1" focussize="" focus="100%" type="gradientRadial">
                  <o:fill v:ext="view" type="gradientCenter"/>
                </v:fill>
                <v:textbox>
                  <w:txbxContent>
                    <w:p w14:paraId="20885AB9" w14:textId="15458BC2" w:rsidR="00CB54DF" w:rsidRPr="00D3229F" w:rsidRDefault="0086186B">
                      <w:pPr>
                        <w:pStyle w:val="SectionHeading2"/>
                        <w:rPr>
                          <w:sz w:val="26"/>
                          <w:szCs w:val="26"/>
                          <w:lang w:val="es-ES"/>
                        </w:rPr>
                      </w:pPr>
                      <w:r w:rsidRPr="00D3229F">
                        <w:rPr>
                          <w:sz w:val="26"/>
                          <w:szCs w:val="26"/>
                          <w:lang w:val="es-ES"/>
                        </w:rPr>
                        <w:t>Torsión</w:t>
                      </w:r>
                      <w:r w:rsidR="004018FD" w:rsidRPr="00D3229F">
                        <w:rPr>
                          <w:sz w:val="26"/>
                          <w:szCs w:val="26"/>
                          <w:lang w:val="es-ES"/>
                        </w:rPr>
                        <w:t>.</w:t>
                      </w:r>
                    </w:p>
                    <w:p w14:paraId="280F5643" w14:textId="2597C530" w:rsidR="0086186B" w:rsidRPr="00D3229F" w:rsidRDefault="00D3229F">
                      <w:pPr>
                        <w:pStyle w:val="SectionHeading2"/>
                        <w:rPr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 w:rsidRPr="00D3229F">
                        <w:rPr>
                          <w:color w:val="000000" w:themeColor="text1"/>
                          <w:sz w:val="26"/>
                          <w:szCs w:val="26"/>
                          <w:lang w:val="es-ES"/>
                        </w:rPr>
                        <w:t>Un cuerpo sufre esfuerzos de torsión cuando existen fuerzas que tienden a retorcerlo. Es el caso del esfuerzo que sufre una llave al girarla dentro de la cerradura.</w:t>
                      </w:r>
                    </w:p>
                    <w:p w14:paraId="4A748F8A" w14:textId="77777777" w:rsidR="00D3229F" w:rsidRPr="00D3229F" w:rsidRDefault="00D3229F">
                      <w:pPr>
                        <w:pStyle w:val="SectionHeading2"/>
                        <w:rPr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</w:p>
                    <w:p w14:paraId="74B37773" w14:textId="4FB47E9F" w:rsidR="00D3229F" w:rsidRPr="00D3229F" w:rsidRDefault="00D3229F">
                      <w:pPr>
                        <w:pStyle w:val="SectionHeading2"/>
                        <w:rPr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</w:p>
                    <w:p w14:paraId="5E443D03" w14:textId="581E7629" w:rsidR="00C566A0" w:rsidRPr="00D3229F" w:rsidRDefault="00D3229F" w:rsidP="003A0CFB">
                      <w:pPr>
                        <w:pStyle w:val="BrochureCopy"/>
                        <w:rPr>
                          <w:sz w:val="26"/>
                          <w:szCs w:val="26"/>
                          <w:lang w:val="es-ES"/>
                        </w:rPr>
                      </w:pPr>
                      <w:r w:rsidRPr="00D3229F">
                        <w:rPr>
                          <w:rFonts w:ascii="Helvetica" w:hAnsi="Helvetica" w:cs="Helvetica"/>
                          <w:noProof/>
                          <w:sz w:val="26"/>
                          <w:szCs w:val="26"/>
                          <w:lang w:val="en-GB" w:eastAsia="en-GB"/>
                        </w:rPr>
                        <w:drawing>
                          <wp:inline distT="0" distB="0" distL="0" distR="0" wp14:anchorId="23A7E73A" wp14:editId="7BA7CFC9">
                            <wp:extent cx="2377440" cy="802005"/>
                            <wp:effectExtent l="0" t="0" r="10160" b="1079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7440" cy="802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C69D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A12FB" wp14:editId="69229A5F">
                <wp:simplePos x="0" y="0"/>
                <wp:positionH relativeFrom="column">
                  <wp:posOffset>3267307</wp:posOffset>
                </wp:positionH>
                <wp:positionV relativeFrom="paragraph">
                  <wp:posOffset>98812</wp:posOffset>
                </wp:positionV>
                <wp:extent cx="2593975" cy="6749028"/>
                <wp:effectExtent l="0" t="0" r="0" b="762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975" cy="6749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A9FB" w14:textId="55FCA8AB" w:rsidR="004018FD" w:rsidRPr="00D3229F" w:rsidRDefault="00D3229F">
                            <w:pPr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D3229F"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26"/>
                                <w:szCs w:val="26"/>
                                <w:lang w:val="es-ES"/>
                              </w:rPr>
                              <w:t>Cortadura.</w:t>
                            </w:r>
                          </w:p>
                          <w:p w14:paraId="2840B8C2" w14:textId="23DCFAFB" w:rsidR="00D3229F" w:rsidRDefault="00D3229F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D3229F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  <w:t>Es el esfuerzo al que está sometida a una pieza cuando las fuerzas aplicadas tienden a cortarla o desgarrarla. El ejemplo más claro de cortadura lo representa la acción de cortar con unas tijeras.</w:t>
                            </w:r>
                          </w:p>
                          <w:p w14:paraId="3BD44E90" w14:textId="77777777" w:rsidR="00970B00" w:rsidRDefault="00970B00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AD6C6D9" w14:textId="64A29C94" w:rsidR="00970B00" w:rsidRPr="00D3229F" w:rsidRDefault="00970B00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  <w:drawing>
                                <wp:inline distT="0" distB="0" distL="0" distR="0" wp14:anchorId="55453E8F" wp14:editId="573C84AB">
                                  <wp:extent cx="2411095" cy="2489337"/>
                                  <wp:effectExtent l="0" t="0" r="190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1095" cy="2489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12FB" id="Text Box 13" o:spid="_x0000_s1031" type="#_x0000_t202" style="position:absolute;margin-left:257.25pt;margin-top:7.8pt;width:204.25pt;height:53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" filled="f" stroked="f">
                <v:textbox>
                  <w:txbxContent>
                    <w:p w14:paraId="2A31A9FB" w14:textId="55FCA8AB" w:rsidR="004018FD" w:rsidRPr="00D3229F" w:rsidRDefault="00D3229F">
                      <w:pPr>
                        <w:rPr>
                          <w:rFonts w:asciiTheme="majorHAnsi" w:hAnsiTheme="majorHAnsi"/>
                          <w:b/>
                          <w:color w:val="4F81BD" w:themeColor="accent1"/>
                          <w:sz w:val="26"/>
                          <w:szCs w:val="26"/>
                          <w:lang w:val="es-ES"/>
                        </w:rPr>
                      </w:pPr>
                      <w:r w:rsidRPr="00D3229F">
                        <w:rPr>
                          <w:rFonts w:asciiTheme="majorHAnsi" w:hAnsiTheme="majorHAnsi"/>
                          <w:b/>
                          <w:color w:val="4F81BD" w:themeColor="accent1"/>
                          <w:sz w:val="26"/>
                          <w:szCs w:val="26"/>
                          <w:lang w:val="es-ES"/>
                        </w:rPr>
                        <w:t>Cortadura.</w:t>
                      </w:r>
                    </w:p>
                    <w:p w14:paraId="2840B8C2" w14:textId="23DCFAFB" w:rsidR="00D3229F" w:rsidRDefault="00D3229F">
                      <w:pPr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 w:rsidRPr="00D3229F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s-ES"/>
                        </w:rPr>
                        <w:t>Es el esfuerzo al que está sometida a una pieza cuando las fuerzas aplicadas tienden a cortarla o desgarrarla. El ejemplo más claro de cortadura lo representa la acción de cortar con unas tijeras.</w:t>
                      </w:r>
                    </w:p>
                    <w:p w14:paraId="3BD44E90" w14:textId="77777777" w:rsidR="00970B00" w:rsidRDefault="00970B00">
                      <w:pPr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</w:p>
                    <w:p w14:paraId="5AD6C6D9" w14:textId="64A29C94" w:rsidR="00970B00" w:rsidRPr="00D3229F" w:rsidRDefault="00970B00">
                      <w:pPr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sz w:val="24"/>
                          <w:szCs w:val="24"/>
                          <w:lang w:val="en-GB" w:eastAsia="en-GB"/>
                        </w:rPr>
                        <w:drawing>
                          <wp:inline distT="0" distB="0" distL="0" distR="0" wp14:anchorId="55453E8F" wp14:editId="573C84AB">
                            <wp:extent cx="2411095" cy="2489337"/>
                            <wp:effectExtent l="0" t="0" r="190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1095" cy="2489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4F465" w14:textId="2D6D7DDC" w:rsidR="00CB54DF" w:rsidRPr="007B67BC" w:rsidRDefault="007F7885">
      <w:pPr>
        <w:rPr>
          <w:lang w:val="es-ES"/>
        </w:rPr>
      </w:pPr>
      <w:r>
        <w:rPr>
          <w:rFonts w:ascii="Helvetica" w:hAnsi="Helvetica" w:cs="Helvetica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91008" behindDoc="0" locked="0" layoutInCell="1" allowOverlap="1" wp14:anchorId="1E945F04" wp14:editId="4D4F92F6">
            <wp:simplePos x="0" y="0"/>
            <wp:positionH relativeFrom="column">
              <wp:posOffset>6489756</wp:posOffset>
            </wp:positionH>
            <wp:positionV relativeFrom="paragraph">
              <wp:posOffset>573461</wp:posOffset>
            </wp:positionV>
            <wp:extent cx="2743200" cy="1056782"/>
            <wp:effectExtent l="0" t="0" r="0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E99" w:rsidRPr="007B67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234E70" wp14:editId="556B26F3">
                <wp:simplePos x="0" y="0"/>
                <wp:positionH relativeFrom="column">
                  <wp:posOffset>6561134</wp:posOffset>
                </wp:positionH>
                <wp:positionV relativeFrom="paragraph">
                  <wp:posOffset>5136</wp:posOffset>
                </wp:positionV>
                <wp:extent cx="2564765" cy="2631440"/>
                <wp:effectExtent l="0" t="0" r="635" b="1016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2631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2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bg2">
                                <a:lumMod val="100000"/>
                                <a:lumOff val="0"/>
                                <a:alpha val="77000"/>
                              </a:schemeClr>
                            </a:gs>
                          </a:gsLst>
                          <a:path path="rect">
                            <a:fillToRect r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0EA8C" id="Rectangle 13" o:spid="_x0000_s1026" style="position:absolute;margin-left:516.6pt;margin-top:.4pt;width:201.95pt;height:207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" fillcolor="#938953 [1614]" stroked="f">
                <v:fill color2="#eeece1 [3214]" o:opacity2="50462f" focus="100%" type="gradientRadial">
                  <o:fill v:ext="view" type="gradientCenter"/>
                </v:fill>
              </v:rect>
            </w:pict>
          </mc:Fallback>
        </mc:AlternateContent>
      </w:r>
      <w:r w:rsidR="001534E8" w:rsidRPr="007B67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11BC072" wp14:editId="1932F9FC">
                <wp:simplePos x="0" y="0"/>
                <wp:positionH relativeFrom="margin">
                  <wp:posOffset>-6939</wp:posOffset>
                </wp:positionH>
                <wp:positionV relativeFrom="margin">
                  <wp:posOffset>-2958</wp:posOffset>
                </wp:positionV>
                <wp:extent cx="2560320" cy="6858000"/>
                <wp:effectExtent l="0" t="0" r="5080" b="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6858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2">
                                <a:lumMod val="50000"/>
                                <a:lumOff val="0"/>
                                <a:alpha val="0"/>
                              </a:schemeClr>
                            </a:gs>
                            <a:gs pos="100000">
                              <a:schemeClr val="bg2">
                                <a:lumMod val="90000"/>
                                <a:lumOff val="0"/>
                              </a:schemeClr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C47D" w14:textId="3E19F156" w:rsidR="001534E8" w:rsidRDefault="0050791E" w:rsidP="001534E8">
                            <w:pPr>
                              <w:pStyle w:val="SectionHeading2"/>
                            </w:pPr>
                            <w:r>
                              <w:rPr>
                                <w:sz w:val="24"/>
                              </w:rPr>
                              <w:t>Esfuerzos sobre estructuras</w:t>
                            </w:r>
                          </w:p>
                          <w:p w14:paraId="561CCD98" w14:textId="77777777" w:rsidR="001534E8" w:rsidRDefault="001534E8" w:rsidP="001534E8">
                            <w:pPr>
                              <w:pStyle w:val="BrochureLis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2A08266C" w14:textId="77777777" w:rsidR="001534E8" w:rsidRDefault="001534E8" w:rsidP="001534E8">
                            <w:pPr>
                              <w:pStyle w:val="BrochureLis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15B6CDC9" w14:textId="77777777" w:rsidR="001534E8" w:rsidRDefault="001534E8" w:rsidP="001534E8">
                            <w:pPr>
                              <w:pStyle w:val="SectionHeading2"/>
                            </w:pPr>
                          </w:p>
                          <w:p w14:paraId="2101559D" w14:textId="77777777" w:rsidR="001534E8" w:rsidRDefault="001534E8" w:rsidP="001534E8">
                            <w:pPr>
                              <w:pStyle w:val="BrochureCopy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BC072" id="_x0000_s1032" style="position:absolute;margin-left:-.55pt;margin-top:-.2pt;width:201.6pt;height:540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" fillcolor="#938953 [1614]" stroked="f">
                <v:fill opacity="0" color2="#ddd8c2 [2894]" focusposition=",1" focussize="" focus="100%" type="gradientRadial">
                  <o:fill v:ext="view" type="gradientCenter"/>
                </v:fill>
                <v:textbox>
                  <w:txbxContent>
                    <w:p w14:paraId="3E36C47D" w14:textId="3E19F156" w:rsidR="001534E8" w:rsidRDefault="0050791E" w:rsidP="001534E8">
                      <w:pPr>
                        <w:pStyle w:val="SectionHeading2"/>
                      </w:pPr>
                      <w:r>
                        <w:rPr>
                          <w:sz w:val="24"/>
                        </w:rPr>
                        <w:t>Esfuerzos sobre estructuras</w:t>
                      </w:r>
                    </w:p>
                    <w:p w14:paraId="561CCD98" w14:textId="77777777" w:rsidR="001534E8" w:rsidRDefault="001534E8" w:rsidP="001534E8">
                      <w:pPr>
                        <w:pStyle w:val="BrochureList"/>
                        <w:numPr>
                          <w:ilvl w:val="0"/>
                          <w:numId w:val="0"/>
                        </w:numPr>
                      </w:pPr>
                    </w:p>
                    <w:p w14:paraId="2A08266C" w14:textId="77777777" w:rsidR="001534E8" w:rsidRDefault="001534E8" w:rsidP="001534E8">
                      <w:pPr>
                        <w:pStyle w:val="BrochureList"/>
                        <w:numPr>
                          <w:ilvl w:val="0"/>
                          <w:numId w:val="0"/>
                        </w:numPr>
                      </w:pPr>
                    </w:p>
                    <w:p w14:paraId="15B6CDC9" w14:textId="77777777" w:rsidR="001534E8" w:rsidRDefault="001534E8" w:rsidP="001534E8">
                      <w:pPr>
                        <w:pStyle w:val="SectionHeading2"/>
                      </w:pPr>
                    </w:p>
                    <w:p w14:paraId="2101559D" w14:textId="77777777" w:rsidR="001534E8" w:rsidRDefault="001534E8" w:rsidP="001534E8">
                      <w:pPr>
                        <w:pStyle w:val="BrochureCopy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84B6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80DA0" wp14:editId="60557641">
                <wp:simplePos x="0" y="0"/>
                <wp:positionH relativeFrom="column">
                  <wp:posOffset>3277870</wp:posOffset>
                </wp:positionH>
                <wp:positionV relativeFrom="paragraph">
                  <wp:posOffset>0</wp:posOffset>
                </wp:positionV>
                <wp:extent cx="2583180" cy="663194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63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48C2E" w14:textId="6B38675D" w:rsidR="00A84B6F" w:rsidRPr="00254ABC" w:rsidRDefault="00387E4D" w:rsidP="00A84B6F">
                            <w:pPr>
                              <w:pStyle w:val="SectionHeading2"/>
                              <w:jc w:val="both"/>
                              <w:rPr>
                                <w:sz w:val="24"/>
                                <w:lang w:val="es-ES"/>
                              </w:rPr>
                            </w:pPr>
                            <w:r w:rsidRPr="00387E4D">
                              <w:rPr>
                                <w:sz w:val="24"/>
                                <w:lang w:val="es-ES"/>
                              </w:rPr>
                              <w:t>Tracción</w:t>
                            </w:r>
                            <w:r w:rsidR="00A84B6F" w:rsidRPr="00254ABC">
                              <w:rPr>
                                <w:sz w:val="24"/>
                                <w:lang w:val="es-ES"/>
                              </w:rPr>
                              <w:t>.</w:t>
                            </w:r>
                          </w:p>
                          <w:p w14:paraId="02DF65A2" w14:textId="77777777" w:rsidR="00387E4D" w:rsidRDefault="00387E4D" w:rsidP="00A84B6F">
                            <w:pPr>
                              <w:pStyle w:val="SectionHeading2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lang w:val="es-ES"/>
                              </w:rPr>
                            </w:pPr>
                            <w:r w:rsidRPr="00387E4D">
                              <w:rPr>
                                <w:rFonts w:asciiTheme="minorHAnsi" w:hAnsiTheme="minorHAnsi"/>
                                <w:color w:val="auto"/>
                                <w:lang w:val="es-ES"/>
                              </w:rPr>
                              <w:t>Decimos que un elemento está sometido a un esfuerzo de tracción cuando sobre él actúan fuerzas que tienden a estirarlo. Los tensores son elementos resistentes que aguantan muy bien este tipo de esfuerzos.</w:t>
                            </w:r>
                          </w:p>
                          <w:p w14:paraId="1777D999" w14:textId="20D65C6A" w:rsidR="00996164" w:rsidRDefault="00996164" w:rsidP="00A84B6F">
                            <w:pPr>
                              <w:pStyle w:val="SectionHeading2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  <w:drawing>
                                <wp:inline distT="0" distB="0" distL="0" distR="0" wp14:anchorId="13038ECB" wp14:editId="21C51BA3">
                                  <wp:extent cx="2400300" cy="46287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462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2081F" w14:textId="77777777" w:rsidR="00996164" w:rsidRDefault="00996164" w:rsidP="00A84B6F">
                            <w:pPr>
                              <w:pStyle w:val="SectionHeading2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lang w:val="es-ES"/>
                              </w:rPr>
                            </w:pPr>
                          </w:p>
                          <w:p w14:paraId="4B22316A" w14:textId="4FAAE08C" w:rsidR="00A84B6F" w:rsidRPr="00A84B6F" w:rsidRDefault="00996164" w:rsidP="00A84B6F">
                            <w:pPr>
                              <w:pStyle w:val="SectionHeading2"/>
                              <w:jc w:val="both"/>
                              <w:rPr>
                                <w:sz w:val="24"/>
                                <w:lang w:val="es-ES"/>
                              </w:rPr>
                            </w:pPr>
                            <w:r w:rsidRPr="00996164">
                              <w:rPr>
                                <w:sz w:val="24"/>
                                <w:lang w:val="es-ES"/>
                              </w:rPr>
                              <w:t>Compresión</w:t>
                            </w:r>
                            <w:r w:rsidR="00A84B6F" w:rsidRPr="00A84B6F">
                              <w:rPr>
                                <w:sz w:val="24"/>
                                <w:lang w:val="es-ES"/>
                              </w:rPr>
                              <w:t>.</w:t>
                            </w:r>
                          </w:p>
                          <w:p w14:paraId="73A79EDF" w14:textId="60B4218F" w:rsidR="00996164" w:rsidRPr="00996164" w:rsidRDefault="00996164" w:rsidP="00996164">
                            <w:pPr>
                              <w:pStyle w:val="SectionHeading1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lang w:val="es-ES"/>
                              </w:rPr>
                            </w:pPr>
                            <w:r w:rsidRPr="00996164">
                              <w:rPr>
                                <w:rFonts w:asciiTheme="minorHAnsi" w:hAnsiTheme="minorHAnsi"/>
                                <w:color w:val="auto"/>
                                <w:sz w:val="22"/>
                                <w:lang w:val="es-ES"/>
                              </w:rPr>
                              <w:t>Un cuerpo se encuentra sometido a compresión si las fuerzas aplicadas tienden a aplastarlo o comprimirlo. Los pilares y columnas son ejemplo de elementos diseñados para resistir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22"/>
                                <w:lang w:val="es-ES"/>
                              </w:rPr>
                              <w:t xml:space="preserve"> esfuerzos de compresión.</w:t>
                            </w:r>
                          </w:p>
                          <w:p w14:paraId="40C58764" w14:textId="79784EE6" w:rsidR="00A84B6F" w:rsidRDefault="00996164" w:rsidP="00996164">
                            <w:pPr>
                              <w:pStyle w:val="SectionHeading1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lang w:val="es-ES"/>
                              </w:rPr>
                            </w:pPr>
                            <w:r w:rsidRPr="00996164">
                              <w:rPr>
                                <w:rFonts w:asciiTheme="minorHAnsi" w:hAnsiTheme="minorHAnsi"/>
                                <w:color w:val="auto"/>
                                <w:sz w:val="22"/>
                                <w:lang w:val="es-ES"/>
                              </w:rPr>
                              <w:t xml:space="preserve">Cuando se somete a compresión una pieza de gran longitud en relación a su sección, se arquea recibiendo este fenómeno el nombre de pandeo. </w:t>
                            </w:r>
                          </w:p>
                          <w:p w14:paraId="0E8B777F" w14:textId="106D650E" w:rsidR="00996164" w:rsidRPr="00996164" w:rsidRDefault="00996164" w:rsidP="00996164">
                            <w:pPr>
                              <w:pStyle w:val="SectionHeading1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  <w:drawing>
                                <wp:inline distT="0" distB="0" distL="0" distR="0" wp14:anchorId="3F46AADB" wp14:editId="7E5E9991">
                                  <wp:extent cx="2400300" cy="629470"/>
                                  <wp:effectExtent l="0" t="0" r="0" b="571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629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0DA0" id="Text Box 29" o:spid="_x0000_s1033" type="#_x0000_t202" style="position:absolute;margin-left:258.1pt;margin-top:0;width:203.4pt;height:5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" filled="f" stroked="f">
                <v:textbox>
                  <w:txbxContent>
                    <w:p w14:paraId="28D48C2E" w14:textId="6B38675D" w:rsidR="00A84B6F" w:rsidRPr="00254ABC" w:rsidRDefault="00387E4D" w:rsidP="00A84B6F">
                      <w:pPr>
                        <w:pStyle w:val="SectionHeading2"/>
                        <w:jc w:val="both"/>
                        <w:rPr>
                          <w:sz w:val="24"/>
                          <w:lang w:val="es-ES"/>
                        </w:rPr>
                      </w:pPr>
                      <w:r w:rsidRPr="00387E4D">
                        <w:rPr>
                          <w:sz w:val="24"/>
                          <w:lang w:val="es-ES"/>
                        </w:rPr>
                        <w:t>Tracción</w:t>
                      </w:r>
                      <w:r w:rsidR="00A84B6F" w:rsidRPr="00254ABC">
                        <w:rPr>
                          <w:sz w:val="24"/>
                          <w:lang w:val="es-ES"/>
                        </w:rPr>
                        <w:t>.</w:t>
                      </w:r>
                    </w:p>
                    <w:p w14:paraId="02DF65A2" w14:textId="77777777" w:rsidR="00387E4D" w:rsidRDefault="00387E4D" w:rsidP="00A84B6F">
                      <w:pPr>
                        <w:pStyle w:val="SectionHeading2"/>
                        <w:jc w:val="both"/>
                        <w:rPr>
                          <w:rFonts w:asciiTheme="minorHAnsi" w:hAnsiTheme="minorHAnsi"/>
                          <w:color w:val="auto"/>
                          <w:lang w:val="es-ES"/>
                        </w:rPr>
                      </w:pPr>
                      <w:r w:rsidRPr="00387E4D">
                        <w:rPr>
                          <w:rFonts w:asciiTheme="minorHAnsi" w:hAnsiTheme="minorHAnsi"/>
                          <w:color w:val="auto"/>
                          <w:lang w:val="es-ES"/>
                        </w:rPr>
                        <w:t>Decimos que un elemento está sometido a un esfuerzo de tracción cuando sobre él actúan fuerzas que tienden a estirarlo. Los tensores son elementos resistentes que aguantan muy bien este tipo de esfuerzos.</w:t>
                      </w:r>
                    </w:p>
                    <w:p w14:paraId="1777D999" w14:textId="20D65C6A" w:rsidR="00996164" w:rsidRDefault="00996164" w:rsidP="00A84B6F">
                      <w:pPr>
                        <w:pStyle w:val="SectionHeading2"/>
                        <w:jc w:val="both"/>
                        <w:rPr>
                          <w:rFonts w:asciiTheme="minorHAnsi" w:hAnsiTheme="minorHAnsi"/>
                          <w:color w:val="auto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sz w:val="24"/>
                          <w:szCs w:val="24"/>
                          <w:lang w:val="en-GB" w:eastAsia="en-GB"/>
                        </w:rPr>
                        <w:drawing>
                          <wp:inline distT="0" distB="0" distL="0" distR="0" wp14:anchorId="13038ECB" wp14:editId="21C51BA3">
                            <wp:extent cx="2400300" cy="462872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462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2081F" w14:textId="77777777" w:rsidR="00996164" w:rsidRDefault="00996164" w:rsidP="00A84B6F">
                      <w:pPr>
                        <w:pStyle w:val="SectionHeading2"/>
                        <w:jc w:val="both"/>
                        <w:rPr>
                          <w:rFonts w:asciiTheme="minorHAnsi" w:hAnsiTheme="minorHAnsi"/>
                          <w:color w:val="auto"/>
                          <w:lang w:val="es-ES"/>
                        </w:rPr>
                      </w:pPr>
                    </w:p>
                    <w:p w14:paraId="4B22316A" w14:textId="4FAAE08C" w:rsidR="00A84B6F" w:rsidRPr="00A84B6F" w:rsidRDefault="00996164" w:rsidP="00A84B6F">
                      <w:pPr>
                        <w:pStyle w:val="SectionHeading2"/>
                        <w:jc w:val="both"/>
                        <w:rPr>
                          <w:sz w:val="24"/>
                          <w:lang w:val="es-ES"/>
                        </w:rPr>
                      </w:pPr>
                      <w:r w:rsidRPr="00996164">
                        <w:rPr>
                          <w:sz w:val="24"/>
                          <w:lang w:val="es-ES"/>
                        </w:rPr>
                        <w:t>Compresión</w:t>
                      </w:r>
                      <w:r w:rsidR="00A84B6F" w:rsidRPr="00A84B6F">
                        <w:rPr>
                          <w:sz w:val="24"/>
                          <w:lang w:val="es-ES"/>
                        </w:rPr>
                        <w:t>.</w:t>
                      </w:r>
                    </w:p>
                    <w:p w14:paraId="73A79EDF" w14:textId="60B4218F" w:rsidR="00996164" w:rsidRPr="00996164" w:rsidRDefault="00996164" w:rsidP="00996164">
                      <w:pPr>
                        <w:pStyle w:val="SectionHeading1"/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lang w:val="es-ES"/>
                        </w:rPr>
                      </w:pPr>
                      <w:r w:rsidRPr="00996164">
                        <w:rPr>
                          <w:rFonts w:asciiTheme="minorHAnsi" w:hAnsiTheme="minorHAnsi"/>
                          <w:color w:val="auto"/>
                          <w:sz w:val="22"/>
                          <w:lang w:val="es-ES"/>
                        </w:rPr>
                        <w:t>Un cuerpo se encuentra sometido a compresión si las fuerzas aplicadas tienden a aplastarlo o comprimirlo. Los pilares y columnas son ejemplo de elementos diseñados para resistir</w:t>
                      </w:r>
                      <w:r>
                        <w:rPr>
                          <w:rFonts w:asciiTheme="minorHAnsi" w:hAnsiTheme="minorHAnsi"/>
                          <w:color w:val="auto"/>
                          <w:sz w:val="22"/>
                          <w:lang w:val="es-ES"/>
                        </w:rPr>
                        <w:t xml:space="preserve"> esfuerzos de compresión.</w:t>
                      </w:r>
                    </w:p>
                    <w:p w14:paraId="40C58764" w14:textId="79784EE6" w:rsidR="00A84B6F" w:rsidRDefault="00996164" w:rsidP="00996164">
                      <w:pPr>
                        <w:pStyle w:val="SectionHeading1"/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lang w:val="es-ES"/>
                        </w:rPr>
                      </w:pPr>
                      <w:r w:rsidRPr="00996164">
                        <w:rPr>
                          <w:rFonts w:asciiTheme="minorHAnsi" w:hAnsiTheme="minorHAnsi"/>
                          <w:color w:val="auto"/>
                          <w:sz w:val="22"/>
                          <w:lang w:val="es-ES"/>
                        </w:rPr>
                        <w:t xml:space="preserve">Cuando se somete a compresión una pieza de gran longitud en relación a su sección, se arquea recibiendo este fenómeno el nombre de pandeo. </w:t>
                      </w:r>
                    </w:p>
                    <w:p w14:paraId="0E8B777F" w14:textId="106D650E" w:rsidR="00996164" w:rsidRPr="00996164" w:rsidRDefault="00996164" w:rsidP="00996164">
                      <w:pPr>
                        <w:pStyle w:val="SectionHeading1"/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sz w:val="24"/>
                          <w:szCs w:val="24"/>
                          <w:lang w:val="en-GB" w:eastAsia="en-GB"/>
                        </w:rPr>
                        <w:drawing>
                          <wp:inline distT="0" distB="0" distL="0" distR="0" wp14:anchorId="3F46AADB" wp14:editId="7E5E9991">
                            <wp:extent cx="2400300" cy="629470"/>
                            <wp:effectExtent l="0" t="0" r="0" b="571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629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0EEB2" w14:textId="7CA6FE0F" w:rsidR="00CB54DF" w:rsidRPr="00FD0899" w:rsidRDefault="00CB54DF" w:rsidP="00FD0899">
      <w:pPr>
        <w:pStyle w:val="BrochureCopy"/>
        <w:rPr>
          <w:lang w:val="es-ES"/>
        </w:rPr>
      </w:pPr>
    </w:p>
    <w:p w14:paraId="02E2196E" w14:textId="4D6DC3FA" w:rsidR="00CB54DF" w:rsidRPr="00FD0899" w:rsidRDefault="00561679">
      <w:pPr>
        <w:pStyle w:val="SectionHeading2"/>
        <w:rPr>
          <w:lang w:val="es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16DDF" wp14:editId="43C71A4E">
                <wp:simplePos x="0" y="0"/>
                <wp:positionH relativeFrom="column">
                  <wp:posOffset>-7041</wp:posOffset>
                </wp:positionH>
                <wp:positionV relativeFrom="paragraph">
                  <wp:posOffset>111195</wp:posOffset>
                </wp:positionV>
                <wp:extent cx="2578735" cy="1031240"/>
                <wp:effectExtent l="0" t="0" r="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634B" w14:textId="6E6A1704" w:rsidR="001534E8" w:rsidRPr="00D3229F" w:rsidRDefault="00BF316B" w:rsidP="001534E8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D3229F">
                              <w:rPr>
                                <w:sz w:val="26"/>
                                <w:szCs w:val="26"/>
                                <w:lang w:val="es-ES"/>
                              </w:rPr>
                              <w:t>Los elementos de una estructura deben de aguantar, además de su propio peso, otras fuerzas y cargas exteriores que actúan sobre ellos.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6DDF" id="Text Box 23" o:spid="_x0000_s1034" type="#_x0000_t202" style="position:absolute;margin-left:-.55pt;margin-top:8.75pt;width:203.05pt;height:8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" filled="f" stroked="f">
                <v:textbox>
                  <w:txbxContent>
                    <w:p w14:paraId="68B3634B" w14:textId="6E6A1704" w:rsidR="001534E8" w:rsidRPr="00D3229F" w:rsidRDefault="00BF316B" w:rsidP="001534E8">
                      <w:pPr>
                        <w:jc w:val="both"/>
                        <w:rPr>
                          <w:sz w:val="26"/>
                          <w:szCs w:val="26"/>
                          <w:lang w:val="es-ES"/>
                        </w:rPr>
                      </w:pPr>
                      <w:r w:rsidRPr="00D3229F">
                        <w:rPr>
                          <w:sz w:val="26"/>
                          <w:szCs w:val="26"/>
                          <w:lang w:val="es-ES"/>
                        </w:rPr>
                        <w:t>Los elementos de una estructura deben de aguantar, además de su propio peso, otras fuerzas y cargas exteriores que actúan sobre ellos.</w:t>
                      </w:r>
                    </w:p>
                  </w:txbxContent>
                </v:textbox>
              </v:shape>
            </w:pict>
          </mc:Fallback>
        </mc:AlternateContent>
      </w:r>
    </w:p>
    <w:p w14:paraId="36F640B1" w14:textId="0F2B5710" w:rsidR="00CB54DF" w:rsidRPr="00FD0899" w:rsidRDefault="00CB54DF">
      <w:pPr>
        <w:pStyle w:val="BrochureCopy"/>
        <w:rPr>
          <w:lang w:val="es-ES"/>
        </w:rPr>
      </w:pPr>
    </w:p>
    <w:p w14:paraId="201C94D5" w14:textId="22A632F5" w:rsidR="00B84EBF" w:rsidRPr="00FD0899" w:rsidRDefault="00B84EBF">
      <w:pPr>
        <w:pStyle w:val="BrochureCopy"/>
        <w:rPr>
          <w:lang w:val="es-ES"/>
        </w:rPr>
      </w:pPr>
    </w:p>
    <w:p w14:paraId="2B5F0D49" w14:textId="71B23306" w:rsidR="00CB54DF" w:rsidRPr="00A84B6F" w:rsidRDefault="007F7885" w:rsidP="00F66854">
      <w:pPr>
        <w:pStyle w:val="SectionHeading2"/>
        <w:rPr>
          <w:lang w:val="es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0A0F7" wp14:editId="216F7080">
                <wp:simplePos x="0" y="0"/>
                <wp:positionH relativeFrom="column">
                  <wp:posOffset>6566598</wp:posOffset>
                </wp:positionH>
                <wp:positionV relativeFrom="paragraph">
                  <wp:posOffset>1241425</wp:posOffset>
                </wp:positionV>
                <wp:extent cx="2583180" cy="399729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997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C838" w14:textId="11AA996B" w:rsidR="007F7885" w:rsidRPr="00D3229F" w:rsidRDefault="007F7885" w:rsidP="00FD0899">
                            <w:pPr>
                              <w:jc w:val="both"/>
                              <w:rPr>
                                <w:rFonts w:asciiTheme="majorHAnsi" w:hAnsiTheme="majorHAnsi"/>
                                <w:color w:val="4F81BD" w:themeColor="accen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D3229F">
                              <w:rPr>
                                <w:rFonts w:asciiTheme="majorHAnsi" w:hAnsiTheme="majorHAnsi"/>
                                <w:color w:val="4F81BD" w:themeColor="accent1"/>
                                <w:sz w:val="26"/>
                                <w:szCs w:val="26"/>
                                <w:lang w:val="es-ES"/>
                              </w:rPr>
                              <w:t>Flexión.</w:t>
                            </w:r>
                          </w:p>
                          <w:p w14:paraId="30E6BC69" w14:textId="62510740" w:rsidR="00FD0899" w:rsidRPr="00D3229F" w:rsidRDefault="00612543" w:rsidP="00FD0899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D3229F">
                              <w:rPr>
                                <w:rFonts w:ascii="Calibri" w:hAnsi="Calibri"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  <w:t xml:space="preserve">Un elemento estará sometido a flexión cuando actúen sobre </w:t>
                            </w:r>
                            <w:proofErr w:type="gramStart"/>
                            <w:r w:rsidRPr="00D3229F">
                              <w:rPr>
                                <w:rFonts w:ascii="Calibri" w:hAnsi="Calibri"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  <w:t>el cargas</w:t>
                            </w:r>
                            <w:proofErr w:type="gramEnd"/>
                            <w:r w:rsidRPr="00D3229F">
                              <w:rPr>
                                <w:rFonts w:ascii="Calibri" w:hAnsi="Calibri"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  <w:t xml:space="preserve"> que tiendan a doblarlo. Ha este tipo de esfuerzo se ven sometidas las vigas de una estructura.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0A0F7" id="Text Box 31" o:spid="_x0000_s1035" type="#_x0000_t202" style="position:absolute;margin-left:517.05pt;margin-top:97.75pt;width:203.4pt;height:3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" filled="f" stroked="f">
                <v:textbox>
                  <w:txbxContent>
                    <w:p w14:paraId="623DC838" w14:textId="11AA996B" w:rsidR="007F7885" w:rsidRPr="00D3229F" w:rsidRDefault="007F7885" w:rsidP="00FD0899">
                      <w:pPr>
                        <w:jc w:val="both"/>
                        <w:rPr>
                          <w:rFonts w:asciiTheme="majorHAnsi" w:hAnsiTheme="majorHAnsi"/>
                          <w:color w:val="4F81BD" w:themeColor="accent1"/>
                          <w:sz w:val="26"/>
                          <w:szCs w:val="26"/>
                          <w:lang w:val="es-ES"/>
                        </w:rPr>
                      </w:pPr>
                      <w:r w:rsidRPr="00D3229F">
                        <w:rPr>
                          <w:rFonts w:asciiTheme="majorHAnsi" w:hAnsiTheme="majorHAnsi"/>
                          <w:color w:val="4F81BD" w:themeColor="accent1"/>
                          <w:sz w:val="26"/>
                          <w:szCs w:val="26"/>
                          <w:lang w:val="es-ES"/>
                        </w:rPr>
                        <w:t>Flexión.</w:t>
                      </w:r>
                    </w:p>
                    <w:p w14:paraId="30E6BC69" w14:textId="62510740" w:rsidR="00FD0899" w:rsidRPr="00D3229F" w:rsidRDefault="00612543" w:rsidP="00FD0899">
                      <w:pPr>
                        <w:jc w:val="both"/>
                        <w:rPr>
                          <w:sz w:val="26"/>
                          <w:szCs w:val="26"/>
                          <w:lang w:val="es-ES"/>
                        </w:rPr>
                      </w:pPr>
                      <w:r w:rsidRPr="00D3229F">
                        <w:rPr>
                          <w:rFonts w:ascii="Calibri" w:hAnsi="Calibri"/>
                          <w:color w:val="000000" w:themeColor="text1"/>
                          <w:sz w:val="26"/>
                          <w:szCs w:val="26"/>
                          <w:lang w:val="es-ES"/>
                        </w:rPr>
                        <w:t xml:space="preserve">Un elemento estará sometido a flexión cuando actúen sobre </w:t>
                      </w:r>
                      <w:proofErr w:type="gramStart"/>
                      <w:r w:rsidRPr="00D3229F">
                        <w:rPr>
                          <w:rFonts w:ascii="Calibri" w:hAnsi="Calibri"/>
                          <w:color w:val="000000" w:themeColor="text1"/>
                          <w:sz w:val="26"/>
                          <w:szCs w:val="26"/>
                          <w:lang w:val="es-ES"/>
                        </w:rPr>
                        <w:t>el cargas</w:t>
                      </w:r>
                      <w:proofErr w:type="gramEnd"/>
                      <w:r w:rsidRPr="00D3229F">
                        <w:rPr>
                          <w:rFonts w:ascii="Calibri" w:hAnsi="Calibri"/>
                          <w:color w:val="000000" w:themeColor="text1"/>
                          <w:sz w:val="26"/>
                          <w:szCs w:val="26"/>
                          <w:lang w:val="es-ES"/>
                        </w:rPr>
                        <w:t xml:space="preserve"> que tiendan a doblarlo. Ha este tipo de esfuerzo se ven sometidas las vigas de una estructura.</w:t>
                      </w:r>
                    </w:p>
                  </w:txbxContent>
                </v:textbox>
              </v:shape>
            </w:pict>
          </mc:Fallback>
        </mc:AlternateContent>
      </w:r>
      <w:r w:rsidR="00561679" w:rsidRPr="00561679">
        <w:rPr>
          <w:noProof/>
          <w:lang w:val="en-GB" w:eastAsia="en-GB"/>
        </w:rPr>
        <w:drawing>
          <wp:anchor distT="0" distB="0" distL="114300" distR="114300" simplePos="0" relativeHeight="251689984" behindDoc="0" locked="0" layoutInCell="1" allowOverlap="1" wp14:anchorId="04918DA6" wp14:editId="5C5C6D61">
            <wp:simplePos x="0" y="0"/>
            <wp:positionH relativeFrom="column">
              <wp:posOffset>-145994</wp:posOffset>
            </wp:positionH>
            <wp:positionV relativeFrom="paragraph">
              <wp:posOffset>783960</wp:posOffset>
            </wp:positionV>
            <wp:extent cx="2743200" cy="4220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4E8">
        <w:rPr>
          <w:noProof/>
          <w:lang w:val="en-GB" w:eastAsia="en-GB"/>
        </w:rPr>
        <w:drawing>
          <wp:anchor distT="0" distB="0" distL="114300" distR="114300" simplePos="0" relativeHeight="251688960" behindDoc="0" locked="0" layoutInCell="1" allowOverlap="1" wp14:anchorId="59B2DB89" wp14:editId="4F3A3F5F">
            <wp:simplePos x="0" y="0"/>
            <wp:positionH relativeFrom="column">
              <wp:posOffset>531541</wp:posOffset>
            </wp:positionH>
            <wp:positionV relativeFrom="paragraph">
              <wp:posOffset>19213412</wp:posOffset>
            </wp:positionV>
            <wp:extent cx="2308225" cy="1508125"/>
            <wp:effectExtent l="0" t="0" r="317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gma-mycotoxins-app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54DF" w:rsidRPr="00A84B6F" w:rsidSect="00CB54DF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0BB1"/>
    <w:multiLevelType w:val="hybridMultilevel"/>
    <w:tmpl w:val="D2F20380"/>
    <w:lvl w:ilvl="0" w:tplc="B61A71D8">
      <w:start w:val="1"/>
      <w:numFmt w:val="decimal"/>
      <w:pStyle w:val="Brochure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DA7CA8"/>
    <w:multiLevelType w:val="hybridMultilevel"/>
    <w:tmpl w:val="EC06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92B5C"/>
    <w:multiLevelType w:val="hybridMultilevel"/>
    <w:tmpl w:val="6C489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35"/>
    <w:rsid w:val="000D46E4"/>
    <w:rsid w:val="001534E8"/>
    <w:rsid w:val="00247543"/>
    <w:rsid w:val="00387E4D"/>
    <w:rsid w:val="003A0CFB"/>
    <w:rsid w:val="004018FD"/>
    <w:rsid w:val="00415E35"/>
    <w:rsid w:val="0050791E"/>
    <w:rsid w:val="005176EB"/>
    <w:rsid w:val="00561679"/>
    <w:rsid w:val="00612543"/>
    <w:rsid w:val="0062141F"/>
    <w:rsid w:val="006725A2"/>
    <w:rsid w:val="006B7525"/>
    <w:rsid w:val="0075108F"/>
    <w:rsid w:val="007B67BC"/>
    <w:rsid w:val="007F7885"/>
    <w:rsid w:val="0086186B"/>
    <w:rsid w:val="008C69DE"/>
    <w:rsid w:val="0092709D"/>
    <w:rsid w:val="00970B00"/>
    <w:rsid w:val="00996164"/>
    <w:rsid w:val="009B28CB"/>
    <w:rsid w:val="00A84B6F"/>
    <w:rsid w:val="00B36E21"/>
    <w:rsid w:val="00B84EBF"/>
    <w:rsid w:val="00BF316B"/>
    <w:rsid w:val="00C566A0"/>
    <w:rsid w:val="00C8178A"/>
    <w:rsid w:val="00CB54DF"/>
    <w:rsid w:val="00D11324"/>
    <w:rsid w:val="00D3229F"/>
    <w:rsid w:val="00DB23B0"/>
    <w:rsid w:val="00DC66B0"/>
    <w:rsid w:val="00E96E99"/>
    <w:rsid w:val="00EF573E"/>
    <w:rsid w:val="00EF7937"/>
    <w:rsid w:val="00F632FC"/>
    <w:rsid w:val="00F66854"/>
    <w:rsid w:val="00F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D431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CB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chureTitle">
    <w:name w:val="Brochure Title"/>
    <w:basedOn w:val="Normal"/>
    <w:qFormat/>
    <w:rsid w:val="00CB54DF"/>
    <w:pPr>
      <w:spacing w:line="312" w:lineRule="auto"/>
      <w:jc w:val="both"/>
    </w:pPr>
    <w:rPr>
      <w:rFonts w:asciiTheme="majorHAnsi" w:hAnsiTheme="majorHAnsi"/>
      <w:color w:val="4F81BD" w:themeColor="accent1"/>
      <w:sz w:val="32"/>
    </w:rPr>
  </w:style>
  <w:style w:type="paragraph" w:customStyle="1" w:styleId="8A2A7A62B8364C6DA158E52967F32244">
    <w:name w:val="8A2A7A62B8364C6DA158E52967F32244"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styleId="Title">
    <w:name w:val="Title"/>
    <w:basedOn w:val="Normal"/>
    <w:link w:val="TitleChar"/>
    <w:uiPriority w:val="4"/>
    <w:semiHidden/>
    <w:unhideWhenUsed/>
    <w:qFormat/>
    <w:rsid w:val="00CB54DF"/>
    <w:pPr>
      <w:spacing w:after="0" w:line="312" w:lineRule="auto"/>
      <w:jc w:val="both"/>
    </w:pPr>
    <w:rPr>
      <w:rFonts w:asciiTheme="majorHAnsi" w:eastAsiaTheme="majorEastAsia" w:hAnsiTheme="majorHAnsi" w:cstheme="majorHAnsi"/>
      <w:b/>
      <w:bCs/>
      <w:color w:val="4F81BD" w:themeColor="accen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4"/>
    <w:semiHidden/>
    <w:rsid w:val="00CB54DF"/>
    <w:rPr>
      <w:rFonts w:asciiTheme="majorHAnsi" w:eastAsiaTheme="majorEastAsia" w:hAnsiTheme="majorHAnsi" w:cstheme="majorHAnsi"/>
      <w:b/>
      <w:bCs/>
      <w:color w:val="4F81BD" w:themeColor="accent1"/>
      <w:kern w:val="28"/>
      <w:sz w:val="3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4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DF"/>
    <w:rPr>
      <w:rFonts w:ascii="Tahoma" w:hAnsi="Tahoma" w:cs="Tahoma"/>
      <w:sz w:val="16"/>
      <w:szCs w:val="16"/>
    </w:rPr>
  </w:style>
  <w:style w:type="paragraph" w:customStyle="1" w:styleId="BrochureSubtitle">
    <w:name w:val="Brochure Subtitle"/>
    <w:basedOn w:val="Normal"/>
    <w:qFormat/>
    <w:rsid w:val="00CB54DF"/>
    <w:pPr>
      <w:spacing w:before="60" w:after="120" w:line="240" w:lineRule="auto"/>
      <w:jc w:val="both"/>
    </w:pPr>
    <w:rPr>
      <w:i/>
      <w:color w:val="76923C" w:themeColor="accent3" w:themeShade="BF"/>
      <w:sz w:val="20"/>
    </w:rPr>
  </w:style>
  <w:style w:type="paragraph" w:customStyle="1" w:styleId="BrochureSubtitle2">
    <w:name w:val="Brochure Subtitle 2"/>
    <w:basedOn w:val="Normal"/>
    <w:qFormat/>
    <w:rsid w:val="00CB54DF"/>
    <w:pPr>
      <w:spacing w:before="120" w:after="120" w:line="384" w:lineRule="auto"/>
    </w:pPr>
    <w:rPr>
      <w:i/>
      <w:color w:val="76923C" w:themeColor="accent3" w:themeShade="BF"/>
      <w:sz w:val="20"/>
    </w:rPr>
  </w:style>
  <w:style w:type="paragraph" w:customStyle="1" w:styleId="SectionHeading2">
    <w:name w:val="Section Heading 2"/>
    <w:basedOn w:val="Normal"/>
    <w:qFormat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customStyle="1" w:styleId="BrochureCopy">
    <w:name w:val="Brochure Copy"/>
    <w:basedOn w:val="Normal"/>
    <w:qFormat/>
    <w:rsid w:val="00CB54DF"/>
    <w:pPr>
      <w:spacing w:after="120" w:line="300" w:lineRule="auto"/>
    </w:pPr>
    <w:rPr>
      <w:sz w:val="18"/>
    </w:rPr>
  </w:style>
  <w:style w:type="paragraph" w:customStyle="1" w:styleId="SectionHeading1">
    <w:name w:val="Section Heading 1"/>
    <w:basedOn w:val="SectionHeading2"/>
    <w:qFormat/>
    <w:rsid w:val="00CB54DF"/>
    <w:rPr>
      <w:sz w:val="28"/>
    </w:rPr>
  </w:style>
  <w:style w:type="paragraph" w:customStyle="1" w:styleId="CaptionHeading">
    <w:name w:val="Caption Heading"/>
    <w:basedOn w:val="Normal"/>
    <w:qFormat/>
    <w:rsid w:val="00CB54DF"/>
    <w:pPr>
      <w:spacing w:after="120" w:line="312" w:lineRule="auto"/>
    </w:pPr>
    <w:rPr>
      <w:rFonts w:asciiTheme="majorHAnsi" w:hAnsiTheme="majorHAnsi"/>
      <w:color w:val="76923C" w:themeColor="accent3" w:themeShade="BF"/>
      <w:sz w:val="20"/>
    </w:rPr>
  </w:style>
  <w:style w:type="paragraph" w:customStyle="1" w:styleId="BrochureCaption">
    <w:name w:val="Brochure Caption"/>
    <w:basedOn w:val="Normal"/>
    <w:qFormat/>
    <w:rsid w:val="00CB54DF"/>
    <w:pPr>
      <w:spacing w:after="0" w:line="432" w:lineRule="auto"/>
    </w:pPr>
    <w:rPr>
      <w:i/>
      <w:color w:val="76923C" w:themeColor="accent3" w:themeShade="BF"/>
      <w:sz w:val="18"/>
    </w:rPr>
  </w:style>
  <w:style w:type="paragraph" w:customStyle="1" w:styleId="ContactInformation">
    <w:name w:val="Contact Information"/>
    <w:basedOn w:val="Normal"/>
    <w:qFormat/>
    <w:rsid w:val="00CB54DF"/>
    <w:pPr>
      <w:spacing w:after="0"/>
    </w:pPr>
    <w:rPr>
      <w:color w:val="4F81BD" w:themeColor="accent1"/>
      <w:sz w:val="18"/>
    </w:rPr>
  </w:style>
  <w:style w:type="paragraph" w:customStyle="1" w:styleId="ContactInformationHeading">
    <w:name w:val="Contact Information Heading"/>
    <w:basedOn w:val="Normal"/>
    <w:qFormat/>
    <w:rsid w:val="00CB54DF"/>
    <w:pPr>
      <w:spacing w:before="240" w:after="80"/>
    </w:pPr>
    <w:rPr>
      <w:rFonts w:asciiTheme="majorHAnsi" w:hAnsiTheme="majorHAnsi"/>
      <w:color w:val="4F81BD" w:themeColor="accent1"/>
    </w:rPr>
  </w:style>
  <w:style w:type="paragraph" w:customStyle="1" w:styleId="WebSiteAddress">
    <w:name w:val="Web Site Address"/>
    <w:basedOn w:val="Normal"/>
    <w:qFormat/>
    <w:rsid w:val="00CB54DF"/>
    <w:pPr>
      <w:spacing w:before="240" w:after="80"/>
    </w:pPr>
    <w:rPr>
      <w:color w:val="4F81BD" w:themeColor="accent1"/>
    </w:rPr>
  </w:style>
  <w:style w:type="paragraph" w:customStyle="1" w:styleId="BrochureList">
    <w:name w:val="Brochure List"/>
    <w:basedOn w:val="BrochureCopy"/>
    <w:qFormat/>
    <w:rsid w:val="00CB54DF"/>
    <w:pPr>
      <w:numPr>
        <w:numId w:val="1"/>
      </w:numPr>
    </w:pPr>
  </w:style>
  <w:style w:type="paragraph" w:customStyle="1" w:styleId="D3698C1BF2294BD59E4F83170C820D561">
    <w:name w:val="D3698C1BF2294BD59E4F83170C820D561"/>
    <w:rsid w:val="00CB54DF"/>
    <w:pPr>
      <w:spacing w:before="240" w:after="80"/>
      <w:outlineLvl w:val="1"/>
    </w:pPr>
    <w:rPr>
      <w:rFonts w:asciiTheme="majorHAnsi" w:hAnsiTheme="majorHAnsi"/>
      <w:color w:val="4F81BD" w:themeColor="accent1"/>
    </w:rPr>
  </w:style>
  <w:style w:type="paragraph" w:customStyle="1" w:styleId="64BDA2DDABEB45E6A11282D2E8E1D23E">
    <w:name w:val="64BDA2DDABEB45E6A11282D2E8E1D23E"/>
    <w:rsid w:val="00CB54DF"/>
    <w:pPr>
      <w:spacing w:before="240" w:after="80"/>
    </w:pPr>
    <w:rPr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84EBF"/>
    <w:rPr>
      <w:color w:val="808080"/>
    </w:rPr>
  </w:style>
  <w:style w:type="paragraph" w:customStyle="1" w:styleId="p1">
    <w:name w:val="p1"/>
    <w:basedOn w:val="Normal"/>
    <w:rsid w:val="008C69DE"/>
    <w:pPr>
      <w:spacing w:after="0" w:line="240" w:lineRule="auto"/>
    </w:pPr>
    <w:rPr>
      <w:rFonts w:ascii="Helvetica" w:hAnsi="Helvetica" w:cs="Times New Roman"/>
      <w:color w:val="002F73"/>
      <w:sz w:val="25"/>
      <w:szCs w:val="25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tiff"/><Relationship Id="rId15" Type="http://schemas.openxmlformats.org/officeDocument/2006/relationships/image" Target="media/image7.jpeg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gif"/><Relationship Id="rId10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isthian/Downloads/tf100726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C726B7D5CAC46BB441662FBC04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DEBF5-1E26-3143-80DD-9A751FA9012B}"/>
      </w:docPartPr>
      <w:docPartBody>
        <w:p w:rsidR="00B85C8A" w:rsidRDefault="00F76085">
          <w:pPr>
            <w:pStyle w:val="B06C726B7D5CAC46BB441662FBC0484E"/>
          </w:pPr>
          <w:r>
            <w:t>[Adventure Works]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0BB1"/>
    <w:multiLevelType w:val="hybridMultilevel"/>
    <w:tmpl w:val="D2F20380"/>
    <w:lvl w:ilvl="0" w:tplc="B61A71D8">
      <w:start w:val="1"/>
      <w:numFmt w:val="decimal"/>
      <w:pStyle w:val="Brochure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34"/>
    <w:rsid w:val="00AE601A"/>
    <w:rsid w:val="00B85C8A"/>
    <w:rsid w:val="00C06F95"/>
    <w:rsid w:val="00DF7C34"/>
    <w:rsid w:val="00F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68EA54CBCCA41926CF746F5272DF8">
    <w:name w:val="5E568EA54CBCCA41926CF746F5272DF8"/>
  </w:style>
  <w:style w:type="paragraph" w:customStyle="1" w:styleId="BrochureCopy">
    <w:name w:val="Brochure Copy"/>
    <w:basedOn w:val="Normal"/>
    <w:qFormat/>
    <w:rsid w:val="00DF7C34"/>
    <w:pPr>
      <w:spacing w:after="120" w:line="300" w:lineRule="auto"/>
    </w:pPr>
    <w:rPr>
      <w:rFonts w:eastAsiaTheme="minorHAnsi"/>
      <w:sz w:val="18"/>
      <w:szCs w:val="22"/>
      <w:lang w:val="en-US" w:eastAsia="en-US"/>
    </w:rPr>
  </w:style>
  <w:style w:type="paragraph" w:customStyle="1" w:styleId="52CE7C409ED7FC4E85A7968C3E4DCACE">
    <w:name w:val="52CE7C409ED7FC4E85A7968C3E4DCACE"/>
  </w:style>
  <w:style w:type="paragraph" w:customStyle="1" w:styleId="266F0C91F592104397F3F567CF3F6601">
    <w:name w:val="266F0C91F592104397F3F567CF3F6601"/>
  </w:style>
  <w:style w:type="paragraph" w:customStyle="1" w:styleId="1C6D3288D952BC4F8E85DA4EB77311F8">
    <w:name w:val="1C6D3288D952BC4F8E85DA4EB77311F8"/>
  </w:style>
  <w:style w:type="paragraph" w:customStyle="1" w:styleId="C65777B6151A1742831ED2779251BD4A">
    <w:name w:val="C65777B6151A1742831ED2779251BD4A"/>
  </w:style>
  <w:style w:type="paragraph" w:customStyle="1" w:styleId="6D8E7B4B47D5024BB463DC83427EEC9F">
    <w:name w:val="6D8E7B4B47D5024BB463DC83427EEC9F"/>
  </w:style>
  <w:style w:type="paragraph" w:customStyle="1" w:styleId="3D5E23722B67104CAC0B234FC3D5A120">
    <w:name w:val="3D5E23722B67104CAC0B234FC3D5A120"/>
  </w:style>
  <w:style w:type="paragraph" w:customStyle="1" w:styleId="04345C8D4DD739418B1A6DAA04D8B811">
    <w:name w:val="04345C8D4DD739418B1A6DAA04D8B811"/>
  </w:style>
  <w:style w:type="paragraph" w:customStyle="1" w:styleId="37C9482595865049B31BACE427B19265">
    <w:name w:val="37C9482595865049B31BACE427B19265"/>
  </w:style>
  <w:style w:type="paragraph" w:customStyle="1" w:styleId="B5AA7CE5CBBAD547A603D96F156D82EB">
    <w:name w:val="B5AA7CE5CBBAD547A603D96F156D82EB"/>
  </w:style>
  <w:style w:type="paragraph" w:customStyle="1" w:styleId="7AF756CE57D74147B7420E25CABC7928">
    <w:name w:val="7AF756CE57D74147B7420E25CABC7928"/>
  </w:style>
  <w:style w:type="paragraph" w:customStyle="1" w:styleId="7D6100F53B21DC4DBE6E8BB4765937C1">
    <w:name w:val="7D6100F53B21DC4DBE6E8BB4765937C1"/>
  </w:style>
  <w:style w:type="paragraph" w:customStyle="1" w:styleId="731112809647174293C2E8F3EA899112">
    <w:name w:val="731112809647174293C2E8F3EA899112"/>
  </w:style>
  <w:style w:type="paragraph" w:customStyle="1" w:styleId="EE2F879185B2504C958E6DB58D269E14">
    <w:name w:val="EE2F879185B2504C958E6DB58D269E14"/>
  </w:style>
  <w:style w:type="paragraph" w:customStyle="1" w:styleId="200477559CE87C4184BC9D11D4ECC9CF">
    <w:name w:val="200477559CE87C4184BC9D11D4ECC9CF"/>
  </w:style>
  <w:style w:type="paragraph" w:customStyle="1" w:styleId="B06C726B7D5CAC46BB441662FBC0484E">
    <w:name w:val="B06C726B7D5CAC46BB441662FBC0484E"/>
  </w:style>
  <w:style w:type="paragraph" w:customStyle="1" w:styleId="5D81D8B61817844690F43A5DF188D9BE">
    <w:name w:val="5D81D8B61817844690F43A5DF188D9BE"/>
  </w:style>
  <w:style w:type="paragraph" w:customStyle="1" w:styleId="1C810CE13F9479448BB0D48266F6CB46">
    <w:name w:val="1C810CE13F9479448BB0D48266F6CB46"/>
  </w:style>
  <w:style w:type="paragraph" w:customStyle="1" w:styleId="C853D69007731449BE50A6A61C6CB08F">
    <w:name w:val="C853D69007731449BE50A6A61C6CB08F"/>
  </w:style>
  <w:style w:type="paragraph" w:customStyle="1" w:styleId="CCA0102BCB7F6D499ABB78B3E51CDF0C">
    <w:name w:val="CCA0102BCB7F6D499ABB78B3E51CDF0C"/>
  </w:style>
  <w:style w:type="paragraph" w:customStyle="1" w:styleId="79A6D0F9D3683A4F9E420A6AFDC8506B">
    <w:name w:val="79A6D0F9D3683A4F9E420A6AFDC8506B"/>
  </w:style>
  <w:style w:type="paragraph" w:customStyle="1" w:styleId="AFE2F7A62E1D6A42971D9A146604E524">
    <w:name w:val="AFE2F7A62E1D6A42971D9A146604E524"/>
  </w:style>
  <w:style w:type="paragraph" w:customStyle="1" w:styleId="BrochureSubtitle2">
    <w:name w:val="Brochure Subtitle 2"/>
    <w:basedOn w:val="Normal"/>
    <w:qFormat/>
    <w:pPr>
      <w:spacing w:before="120" w:after="120" w:line="384" w:lineRule="auto"/>
    </w:pPr>
    <w:rPr>
      <w:rFonts w:eastAsiaTheme="minorHAnsi"/>
      <w:i/>
      <w:color w:val="7B7B7B" w:themeColor="accent3" w:themeShade="BF"/>
      <w:sz w:val="20"/>
      <w:szCs w:val="22"/>
      <w:lang w:val="en-US" w:eastAsia="en-US"/>
    </w:rPr>
  </w:style>
  <w:style w:type="paragraph" w:customStyle="1" w:styleId="F41D1EFDBFC4454A872931349B26BA9A">
    <w:name w:val="F41D1EFDBFC4454A872931349B26BA9A"/>
  </w:style>
  <w:style w:type="paragraph" w:customStyle="1" w:styleId="1CEE8DE6121E2E46A85F086865E28331">
    <w:name w:val="1CEE8DE6121E2E46A85F086865E28331"/>
  </w:style>
  <w:style w:type="paragraph" w:customStyle="1" w:styleId="54D657963C0BE84F9E6AA1B83CE79093">
    <w:name w:val="54D657963C0BE84F9E6AA1B83CE79093"/>
  </w:style>
  <w:style w:type="paragraph" w:customStyle="1" w:styleId="BrochureList">
    <w:name w:val="Brochure List"/>
    <w:basedOn w:val="Normal"/>
    <w:qFormat/>
    <w:rsid w:val="00DF7C34"/>
    <w:pPr>
      <w:numPr>
        <w:numId w:val="1"/>
      </w:numPr>
      <w:spacing w:after="120" w:line="300" w:lineRule="auto"/>
    </w:pPr>
    <w:rPr>
      <w:rFonts w:eastAsiaTheme="minorHAnsi"/>
      <w:sz w:val="18"/>
      <w:szCs w:val="22"/>
      <w:lang w:val="en-US" w:eastAsia="en-US"/>
    </w:rPr>
  </w:style>
  <w:style w:type="paragraph" w:customStyle="1" w:styleId="BD889BF8630AC04E9317750C37394F3B">
    <w:name w:val="BD889BF8630AC04E9317750C37394F3B"/>
  </w:style>
  <w:style w:type="paragraph" w:customStyle="1" w:styleId="9E35EF5AD2DE2C42A4419272B62EC545">
    <w:name w:val="9E35EF5AD2DE2C42A4419272B62EC545"/>
  </w:style>
  <w:style w:type="paragraph" w:customStyle="1" w:styleId="BF7D0FBCB1E6D9469AD21CCC5BAD6E00">
    <w:name w:val="BF7D0FBCB1E6D9469AD21CCC5BAD6E00"/>
  </w:style>
  <w:style w:type="paragraph" w:customStyle="1" w:styleId="9724DD234923E3439D3C440B712050C8">
    <w:name w:val="9724DD234923E3439D3C440B712050C8"/>
  </w:style>
  <w:style w:type="paragraph" w:customStyle="1" w:styleId="AEAD816704B32E4F9AB0B52D753A83B3">
    <w:name w:val="AEAD816704B32E4F9AB0B52D753A83B3"/>
  </w:style>
  <w:style w:type="paragraph" w:customStyle="1" w:styleId="8D1CE0CE6300734D854B6CE76310037B">
    <w:name w:val="8D1CE0CE6300734D854B6CE76310037B"/>
    <w:rsid w:val="00DF7C34"/>
  </w:style>
  <w:style w:type="paragraph" w:customStyle="1" w:styleId="EEF2E80BA2A6D8488C60698327BEB4D2">
    <w:name w:val="EEF2E80BA2A6D8488C60698327BEB4D2"/>
    <w:rsid w:val="00DF7C34"/>
  </w:style>
  <w:style w:type="paragraph" w:customStyle="1" w:styleId="B1FE5DEA40D5E64FA93901D8E45BBC13">
    <w:name w:val="B1FE5DEA40D5E64FA93901D8E45BBC13"/>
    <w:rsid w:val="00DF7C34"/>
  </w:style>
  <w:style w:type="paragraph" w:customStyle="1" w:styleId="337A41C1C1CC5C44956199C6FA2E9997">
    <w:name w:val="337A41C1C1CC5C44956199C6FA2E9997"/>
    <w:rsid w:val="00DF7C34"/>
  </w:style>
  <w:style w:type="paragraph" w:customStyle="1" w:styleId="F5983778D6186640831493005A3F6710">
    <w:name w:val="F5983778D6186640831493005A3F6710"/>
    <w:rsid w:val="00DF7C34"/>
  </w:style>
  <w:style w:type="paragraph" w:customStyle="1" w:styleId="1EC61E8A245CEA4F9333CF68C57D8639">
    <w:name w:val="1EC61E8A245CEA4F9333CF68C57D8639"/>
    <w:rsid w:val="00DF7C34"/>
  </w:style>
  <w:style w:type="paragraph" w:customStyle="1" w:styleId="6761BD8B000DB742A241528FAC5A4832">
    <w:name w:val="6761BD8B000DB742A241528FAC5A4832"/>
    <w:rsid w:val="00DF7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Brochure (8 1/2 x 11, landscape, 2-fold)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Brochure (8 1/2 x 11, landscape, 2-fold)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269106</Value>
      <Value>1304948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2009-05-30T21:15:51+00:00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>FedEx</UANotes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424141. 537272. 737370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TP010072667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143984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7B1F2-FA45-498C-BE0B-74B3A32DE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8F6DC-0ACC-4157-A32B-7F1A83CBF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41C7D-3F6B-4AE0-99A0-49A68069AC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34D584C-B2CD-374E-A07D-8D265A8E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tf10072667.dotx</Template>
  <TotalTime>88</TotalTime>
  <Pages>2</Pages>
  <Words>3</Words>
  <Characters>18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Brochure (8 1/2 x 11, landscape, 2-fold)</vt:lpstr>
      <vt:lpstr>    /</vt:lpstr>
      <vt:lpstr>    ///</vt:lpstr>
    </vt:vector>
  </TitlesOfParts>
  <Company>Esfuerzos ejercidos sobre estructuras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 (8 1/2 x 11, landscape, 2-fold)</dc:title>
  <dc:subject/>
  <dc:creator>Gonzalo Hernandez</dc:creator>
  <cp:keywords/>
  <cp:lastModifiedBy>Gonzalo Hernandez</cp:lastModifiedBy>
  <cp:revision>17</cp:revision>
  <cp:lastPrinted>2017-09-07T19:06:00Z</cp:lastPrinted>
  <dcterms:created xsi:type="dcterms:W3CDTF">2017-09-07T17:46:00Z</dcterms:created>
  <dcterms:modified xsi:type="dcterms:W3CDTF">2017-09-24T22:27:00Z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79;#tpl120;#448;#zwd140;#95;#zwd120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